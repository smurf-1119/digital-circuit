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2326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90551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6756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88201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65163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240790"/>
            <wp:effectExtent l="0" t="0" r="57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501775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819275"/>
            <wp:effectExtent l="0" t="0" r="190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766570"/>
            <wp:effectExtent l="0" t="0" r="3810" b="12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7460" cy="3421380"/>
            <wp:effectExtent l="0" t="0" r="762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871345"/>
            <wp:effectExtent l="0" t="0" r="8255" b="31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2316A"/>
    <w:rsid w:val="22084885"/>
    <w:rsid w:val="6D535020"/>
    <w:rsid w:val="78A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2021-05-23T05:46:00Z</dcterms:created>
  <dc:creator>asus</dc:creator>
  <cp:lastModifiedBy>asus</cp:lastModifiedBy>
  <dcterms:modified xsi:type="dcterms:W3CDTF">2021-05-23T06:00:01Z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