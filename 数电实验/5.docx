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93820" cy="20485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43195" cy="4565015"/>
            <wp:effectExtent l="0" t="0" r="14605" b="698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167505" cy="2562225"/>
            <wp:effectExtent l="0" t="0" r="8255" b="133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157730"/>
            <wp:effectExtent l="0" t="0" r="0" b="635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274820" cy="2536190"/>
            <wp:effectExtent l="0" t="0" r="7620" b="889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4016375" cy="1938020"/>
            <wp:effectExtent l="0" t="0" r="698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B704B"/>
    <w:rsid w:val="3CDE79AD"/>
    <w:rsid w:val="49A40F09"/>
    <w:rsid w:val="542B704B"/>
    <w:rsid w:val="6D535020"/>
    <w:rsid w:val="7A53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2021-05-11T01:21:00Z</dcterms:created>
  <dc:creator>asus</dc:creator>
  <cp:lastModifiedBy>asus</cp:lastModifiedBy>
  <dcterms:modified xsi:type="dcterms:W3CDTF">2021-05-12T15:53:48Z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